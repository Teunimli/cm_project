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9154772"/>
        <w:docPartObj>
          <w:docPartGallery w:val="Cover Pages"/>
          <w:docPartUnique/>
        </w:docPartObj>
      </w:sdtPr>
      <w:sdtContent>
        <w:p w:rsidR="001B045D" w:rsidRDefault="001B04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954D8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B045D" w:rsidRDefault="001B045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Goeieflow</w:t>
                                    </w:r>
                                  </w:p>
                                </w:sdtContent>
                              </w:sdt>
                              <w:p w:rsidR="001B045D" w:rsidRDefault="001B045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B045D" w:rsidRDefault="001B045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Goeieflow</w:t>
                              </w:r>
                            </w:p>
                          </w:sdtContent>
                        </w:sdt>
                        <w:p w:rsidR="001B045D" w:rsidRDefault="001B045D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B045D" w:rsidRDefault="00F11592">
          <w:pPr>
            <w:rPr>
              <w:rFonts w:asciiTheme="majorHAnsi" w:eastAsiaTheme="majorEastAsia" w:hAnsiTheme="majorHAnsi" w:cstheme="majorBidi"/>
              <w:caps/>
              <w:color w:val="052F61" w:themeColor="accent1"/>
              <w:spacing w:val="14"/>
              <w:sz w:val="64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6272220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45D" w:rsidRDefault="001B045D">
                                <w:pPr>
                                  <w:pStyle w:val="Geenafstand"/>
                                  <w:jc w:val="right"/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-58330193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B045D" w:rsidRDefault="001B045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 dit document worden de stappen die benodigd zijn voor het toevoegen van de Voice connector uitgelegd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493.9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" filled="f" stroked="f" strokeweight=".5pt">
                    <v:textbox style="mso-fit-shape-to-text:t" inset="126pt,0,54pt,0">
                      <w:txbxContent>
                        <w:p w:rsidR="001B045D" w:rsidRDefault="001B045D">
                          <w:pPr>
                            <w:pStyle w:val="Geenafstand"/>
                            <w:jc w:val="right"/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-58330193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B045D" w:rsidRDefault="001B045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 dit document worden de stappen die benodigd zijn voor het toevoegen van de Voice connector uitgelegd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1202365</wp:posOffset>
                    </wp:positionH>
                    <wp:positionV relativeFrom="page">
                      <wp:posOffset>1474913</wp:posOffset>
                    </wp:positionV>
                    <wp:extent cx="6154420" cy="3638550"/>
                    <wp:effectExtent l="0" t="0" r="0" b="4445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442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045D" w:rsidRPr="001F0BE9" w:rsidRDefault="001B045D">
                                <w:pPr>
                                  <w:jc w:val="right"/>
                                  <w:rPr>
                                    <w:color w:val="052F61" w:themeColor="accent1"/>
                                    <w:sz w:val="72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72"/>
                                      <w:szCs w:val="64"/>
                                      <w:lang w:val="en-GB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1F0BE9">
                                      <w:rPr>
                                        <w:caps/>
                                        <w:color w:val="052F61" w:themeColor="accent1"/>
                                        <w:sz w:val="72"/>
                                        <w:szCs w:val="64"/>
                                        <w:lang w:val="en-GB"/>
                                      </w:rPr>
                                      <w:t>Installatie Voice Connector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B045D" w:rsidRPr="001F0BE9" w:rsidRDefault="001F0B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 w:rsidRPr="001F0B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Azure Logic </w:t>
                                    </w:r>
                                    <w:r w:rsidRPr="001F0B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pps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94.65pt;margin-top:116.15pt;width:484.6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" filled="f" stroked="f" strokeweight=".5pt">
                    <v:textbox inset="126pt,0,54pt,0">
                      <w:txbxContent>
                        <w:p w:rsidR="001B045D" w:rsidRPr="001F0BE9" w:rsidRDefault="001B045D">
                          <w:pPr>
                            <w:jc w:val="right"/>
                            <w:rPr>
                              <w:color w:val="052F61" w:themeColor="accent1"/>
                              <w:sz w:val="72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72"/>
                                <w:szCs w:val="64"/>
                                <w:lang w:val="en-GB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F0BE9">
                                <w:rPr>
                                  <w:caps/>
                                  <w:color w:val="052F61" w:themeColor="accent1"/>
                                  <w:sz w:val="72"/>
                                  <w:szCs w:val="64"/>
                                  <w:lang w:val="en-GB"/>
                                </w:rPr>
                                <w:t>Installatie Voice Connector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B045D" w:rsidRPr="001F0BE9" w:rsidRDefault="001F0B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1F0B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Azure Logic </w:t>
                              </w:r>
                              <w:r w:rsidRPr="001F0B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pps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B045D">
            <w:br w:type="page"/>
          </w:r>
        </w:p>
      </w:sdtContent>
    </w:sdt>
    <w:sdt>
      <w:sdtPr>
        <w:id w:val="4980103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:rsidR="002B1081" w:rsidRPr="00F11592" w:rsidRDefault="002B1081">
          <w:pPr>
            <w:pStyle w:val="Kopvaninhoudsopgave"/>
            <w:rPr>
              <w:sz w:val="72"/>
            </w:rPr>
          </w:pPr>
          <w:r w:rsidRPr="00F11592">
            <w:rPr>
              <w:sz w:val="72"/>
            </w:rPr>
            <w:t>Inhoud</w:t>
          </w:r>
        </w:p>
        <w:p w:rsidR="006C52F4" w:rsidRDefault="002B1081">
          <w:pPr>
            <w:pStyle w:val="Inhopg1"/>
            <w:tabs>
              <w:tab w:val="right" w:leader="dot" w:pos="9881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5528998" w:history="1">
            <w:r w:rsidR="006C52F4" w:rsidRPr="000603AA">
              <w:rPr>
                <w:rStyle w:val="Hyperlink"/>
                <w:noProof/>
              </w:rPr>
              <w:t>Stap 1: nieuwe rescource maken</w:t>
            </w:r>
            <w:r w:rsidR="006C52F4">
              <w:rPr>
                <w:noProof/>
                <w:webHidden/>
              </w:rPr>
              <w:tab/>
            </w:r>
            <w:r w:rsidR="006C52F4">
              <w:rPr>
                <w:noProof/>
                <w:webHidden/>
              </w:rPr>
              <w:fldChar w:fldCharType="begin"/>
            </w:r>
            <w:r w:rsidR="006C52F4">
              <w:rPr>
                <w:noProof/>
                <w:webHidden/>
              </w:rPr>
              <w:instrText xml:space="preserve"> PAGEREF _Toc515528998 \h </w:instrText>
            </w:r>
            <w:r w:rsidR="006C52F4">
              <w:rPr>
                <w:noProof/>
                <w:webHidden/>
              </w:rPr>
            </w:r>
            <w:r w:rsidR="006C52F4">
              <w:rPr>
                <w:noProof/>
                <w:webHidden/>
              </w:rPr>
              <w:fldChar w:fldCharType="separate"/>
            </w:r>
            <w:r w:rsidR="006C52F4">
              <w:rPr>
                <w:noProof/>
                <w:webHidden/>
              </w:rPr>
              <w:t>2</w:t>
            </w:r>
            <w:r w:rsidR="006C52F4">
              <w:rPr>
                <w:noProof/>
                <w:webHidden/>
              </w:rPr>
              <w:fldChar w:fldCharType="end"/>
            </w:r>
          </w:hyperlink>
        </w:p>
        <w:p w:rsidR="002B1081" w:rsidRDefault="002B1081">
          <w:r>
            <w:rPr>
              <w:b/>
              <w:bCs/>
            </w:rPr>
            <w:fldChar w:fldCharType="end"/>
          </w:r>
        </w:p>
      </w:sdtContent>
    </w:sdt>
    <w:p w:rsidR="009F5E2B" w:rsidRDefault="009F5E2B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F11592" w:rsidRDefault="00F11592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Default="002B1081" w:rsidP="002B1081">
      <w:pPr>
        <w:pStyle w:val="Lijstopsomteken"/>
        <w:numPr>
          <w:ilvl w:val="0"/>
          <w:numId w:val="0"/>
        </w:numPr>
        <w:ind w:left="936" w:hanging="360"/>
      </w:pPr>
    </w:p>
    <w:p w:rsidR="002B1081" w:rsidRPr="00C17B4E" w:rsidRDefault="002B1081" w:rsidP="002B1081">
      <w:pPr>
        <w:pStyle w:val="Kop1"/>
        <w:rPr>
          <w:sz w:val="52"/>
        </w:rPr>
      </w:pPr>
      <w:bookmarkStart w:id="0" w:name="_Toc515528998"/>
      <w:r w:rsidRPr="00C17B4E">
        <w:rPr>
          <w:sz w:val="52"/>
        </w:rPr>
        <w:lastRenderedPageBreak/>
        <w:t>Stap 1</w:t>
      </w:r>
      <w:r w:rsidR="00A44498" w:rsidRPr="00C17B4E">
        <w:rPr>
          <w:sz w:val="52"/>
        </w:rPr>
        <w:t>: nieuwe</w:t>
      </w:r>
      <w:r w:rsidR="00FE3D20" w:rsidRPr="00C17B4E">
        <w:rPr>
          <w:sz w:val="52"/>
        </w:rPr>
        <w:t xml:space="preserve"> </w:t>
      </w:r>
      <w:proofErr w:type="spellStart"/>
      <w:r w:rsidR="00FE3D20" w:rsidRPr="00C17B4E">
        <w:rPr>
          <w:sz w:val="52"/>
        </w:rPr>
        <w:t>rescource</w:t>
      </w:r>
      <w:proofErr w:type="spellEnd"/>
      <w:r w:rsidR="00FE3D20" w:rsidRPr="00C17B4E">
        <w:rPr>
          <w:sz w:val="52"/>
        </w:rPr>
        <w:t xml:space="preserve"> maken</w:t>
      </w:r>
      <w:bookmarkEnd w:id="0"/>
    </w:p>
    <w:p w:rsidR="002B1081" w:rsidRDefault="002B1081" w:rsidP="002B1081"/>
    <w:p w:rsidR="00C17B4E" w:rsidRDefault="00C17B4E" w:rsidP="00C17B4E"/>
    <w:p w:rsidR="00F11592" w:rsidRDefault="00F11592" w:rsidP="00C17B4E"/>
    <w:p w:rsidR="00F11592" w:rsidRDefault="00F11592" w:rsidP="00C17B4E"/>
    <w:p w:rsidR="002B1081" w:rsidRDefault="00F11592" w:rsidP="00C17B4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1193165</wp:posOffset>
            </wp:positionV>
            <wp:extent cx="2430780" cy="2065020"/>
            <wp:effectExtent l="0" t="0" r="7620" b="0"/>
            <wp:wrapSquare wrapText="bothSides"/>
            <wp:docPr id="1" name="Afbeelding 1" descr="https://cdn.discordapp.com/attachments/359058606429175828/45167386505641984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59058606429175828/451673865056419841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7B4E">
        <w:t>1.Nadat je bent ingelogd kan je links van je dashboard ervoor kiezen om een nieuwe resource te maken.</w:t>
      </w:r>
    </w:p>
    <w:p w:rsidR="00C17B4E" w:rsidRDefault="00C17B4E" w:rsidP="00C17B4E"/>
    <w:p w:rsidR="00C17B4E" w:rsidRDefault="00C17B4E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C17B4E" w:rsidRDefault="00F11592" w:rsidP="00C17B4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4516368</wp:posOffset>
            </wp:positionV>
            <wp:extent cx="4007485" cy="1709420"/>
            <wp:effectExtent l="0" t="0" r="0" b="5080"/>
            <wp:wrapSquare wrapText="bothSides"/>
            <wp:docPr id="2" name="Afbeelding 2" descr="https://media.discordapp.net/attachments/359058606429175828/45167472447324161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359058606429175828/451674724473241611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B4E" w:rsidRPr="00C17B4E">
        <w:t xml:space="preserve">2. Zoek ‘logic app </w:t>
      </w:r>
      <w:proofErr w:type="spellStart"/>
      <w:r w:rsidR="00C17B4E" w:rsidRPr="00C17B4E">
        <w:t>custom</w:t>
      </w:r>
      <w:proofErr w:type="spellEnd"/>
      <w:r w:rsidR="00C17B4E" w:rsidRPr="00C17B4E">
        <w:t xml:space="preserve"> connector’  en klik op</w:t>
      </w:r>
      <w:r w:rsidR="00C17B4E">
        <w:t xml:space="preserve"> het resultaat.</w:t>
      </w:r>
    </w:p>
    <w:p w:rsidR="004E5A5D" w:rsidRDefault="004E5A5D" w:rsidP="00C17B4E"/>
    <w:p w:rsidR="004E5A5D" w:rsidRDefault="004E5A5D" w:rsidP="00C17B4E"/>
    <w:p w:rsidR="00C17B4E" w:rsidRDefault="00C17B4E" w:rsidP="00C17B4E"/>
    <w:p w:rsidR="00C17B4E" w:rsidRDefault="00C17B4E" w:rsidP="00C17B4E"/>
    <w:p w:rsidR="00C17B4E" w:rsidRDefault="00C17B4E" w:rsidP="00C17B4E"/>
    <w:p w:rsidR="00C17B4E" w:rsidRDefault="00C17B4E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Pr="00C17B4E" w:rsidRDefault="00F11592" w:rsidP="00C17B4E"/>
    <w:p w:rsidR="00C17B4E" w:rsidRDefault="00F11592" w:rsidP="00C17B4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3861512</wp:posOffset>
            </wp:positionH>
            <wp:positionV relativeFrom="margin">
              <wp:posOffset>-427174</wp:posOffset>
            </wp:positionV>
            <wp:extent cx="2537460" cy="5521960"/>
            <wp:effectExtent l="0" t="0" r="0" b="2540"/>
            <wp:wrapSquare wrapText="bothSides"/>
            <wp:docPr id="3" name="Afbeelding 3" descr="https://cdn.discordapp.com/attachments/359058606429175828/45167670728458240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59058606429175828/451676707284582401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5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B4E" w:rsidRPr="006C52F4">
        <w:t>3.</w:t>
      </w:r>
      <w:r w:rsidR="006C52F4" w:rsidRPr="006C52F4">
        <w:t xml:space="preserve"> Kies een naam voor de c</w:t>
      </w:r>
      <w:r w:rsidR="006C52F4">
        <w:t xml:space="preserve">onnector. Selecteer daarna het type abonnement. Kies een </w:t>
      </w:r>
      <w:proofErr w:type="spellStart"/>
      <w:r w:rsidR="006C52F4">
        <w:t>rescourcegroep</w:t>
      </w:r>
      <w:proofErr w:type="spellEnd"/>
      <w:r w:rsidR="006C52F4">
        <w:t xml:space="preserve"> </w:t>
      </w:r>
      <w:r w:rsidR="004E5A5D">
        <w:t xml:space="preserve"> en locatie en druk op maken.</w:t>
      </w:r>
    </w:p>
    <w:p w:rsidR="004E5A5D" w:rsidRDefault="004E5A5D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F11592" w:rsidRDefault="00F11592" w:rsidP="00C17B4E"/>
    <w:p w:rsidR="004E5A5D" w:rsidRDefault="004E5A5D" w:rsidP="00C17B4E">
      <w:r>
        <w:t>4.</w:t>
      </w:r>
    </w:p>
    <w:p w:rsidR="004E5A5D" w:rsidRDefault="004E5A5D" w:rsidP="00C17B4E"/>
    <w:p w:rsidR="004E5A5D" w:rsidRPr="006C52F4" w:rsidRDefault="004E5A5D" w:rsidP="00C17B4E"/>
    <w:sectPr w:rsidR="004E5A5D" w:rsidRPr="006C52F4" w:rsidSect="001B045D">
      <w:footerReference w:type="default" r:id="rId14"/>
      <w:footerReference w:type="first" r:id="rId15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B01" w:rsidRDefault="00FD6B01">
      <w:r>
        <w:separator/>
      </w:r>
    </w:p>
    <w:p w:rsidR="00FD6B01" w:rsidRDefault="00FD6B01"/>
  </w:endnote>
  <w:endnote w:type="continuationSeparator" w:id="0">
    <w:p w:rsidR="00FD6B01" w:rsidRDefault="00FD6B01">
      <w:r>
        <w:continuationSeparator/>
      </w:r>
    </w:p>
    <w:p w:rsidR="00FD6B01" w:rsidRDefault="00FD6B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9F5E2B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Default="001B045D">
    <w:pPr>
      <w:pStyle w:val="Voettekst"/>
    </w:pPr>
    <w:proofErr w:type="spellStart"/>
    <w:r>
      <w:t>Avans</w:t>
    </w:r>
    <w:proofErr w:type="spellEnd"/>
    <w:r>
      <w:t xml:space="preserve"> Hogeschool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B01" w:rsidRDefault="00FD6B01">
      <w:r>
        <w:separator/>
      </w:r>
    </w:p>
    <w:p w:rsidR="00FD6B01" w:rsidRDefault="00FD6B01"/>
  </w:footnote>
  <w:footnote w:type="continuationSeparator" w:id="0">
    <w:p w:rsidR="00FD6B01" w:rsidRDefault="00FD6B01">
      <w:r>
        <w:continuationSeparator/>
      </w:r>
    </w:p>
    <w:p w:rsidR="00FD6B01" w:rsidRDefault="00FD6B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5D"/>
    <w:rsid w:val="0000795A"/>
    <w:rsid w:val="001B045D"/>
    <w:rsid w:val="001F0BE9"/>
    <w:rsid w:val="002259BA"/>
    <w:rsid w:val="00227DF5"/>
    <w:rsid w:val="002B1081"/>
    <w:rsid w:val="002D22E0"/>
    <w:rsid w:val="003008EC"/>
    <w:rsid w:val="003112E5"/>
    <w:rsid w:val="0048054D"/>
    <w:rsid w:val="004E5A5D"/>
    <w:rsid w:val="006C52F4"/>
    <w:rsid w:val="0075279C"/>
    <w:rsid w:val="009F5E2B"/>
    <w:rsid w:val="00A44498"/>
    <w:rsid w:val="00B71C13"/>
    <w:rsid w:val="00C17B4E"/>
    <w:rsid w:val="00C52FC2"/>
    <w:rsid w:val="00D4304F"/>
    <w:rsid w:val="00D651B9"/>
    <w:rsid w:val="00E53907"/>
    <w:rsid w:val="00EC0F68"/>
    <w:rsid w:val="00EC5313"/>
    <w:rsid w:val="00F11592"/>
    <w:rsid w:val="00FB431B"/>
    <w:rsid w:val="00FD6B01"/>
    <w:rsid w:val="00FE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6C79C3"/>
  <w15:chartTrackingRefBased/>
  <w15:docId w15:val="{DAC2E891-0DD0-43D6-A922-923656DA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11592"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F115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159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1159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115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115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1159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11592"/>
    <w:pPr>
      <w:spacing w:before="240" w:after="60"/>
      <w:outlineLvl w:val="6"/>
    </w:pPr>
    <w:rPr>
      <w:rFonts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11592"/>
    <w:pPr>
      <w:spacing w:before="240" w:after="60"/>
      <w:outlineLvl w:val="7"/>
    </w:pPr>
    <w:rPr>
      <w:rFonts w:cstheme="majorBidi"/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1159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jsttabel3-Accent1">
    <w:name w:val="List Table 3 Accent 1"/>
    <w:basedOn w:val="Standaardtabel"/>
    <w:uiPriority w:val="48"/>
    <w:tblPr>
      <w:tblStyleRowBandSize w:val="1"/>
      <w:tblStyleColBandSize w:val="1"/>
      <w:tblBorders>
        <w:top w:val="single" w:sz="4" w:space="0" w:color="052F61" w:themeColor="accent1"/>
        <w:left w:val="single" w:sz="4" w:space="0" w:color="052F61" w:themeColor="accent1"/>
        <w:bottom w:val="single" w:sz="4" w:space="0" w:color="052F61" w:themeColor="accent1"/>
        <w:right w:val="single" w:sz="4" w:space="0" w:color="052F6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2F61" w:themeColor="accent1"/>
          <w:right w:val="single" w:sz="4" w:space="0" w:color="052F61" w:themeColor="accent1"/>
        </w:tcBorders>
      </w:tcPr>
    </w:tblStylePr>
    <w:tblStylePr w:type="band1Horz">
      <w:tblPr/>
      <w:tcPr>
        <w:tcBorders>
          <w:top w:val="single" w:sz="4" w:space="0" w:color="052F61" w:themeColor="accent1"/>
          <w:bottom w:val="single" w:sz="4" w:space="0" w:color="052F6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2F61" w:themeColor="accent1"/>
          <w:left w:val="nil"/>
        </w:tcBorders>
      </w:tcPr>
    </w:tblStylePr>
    <w:tblStylePr w:type="swCell">
      <w:tblPr/>
      <w:tcPr>
        <w:tcBorders>
          <w:top w:val="double" w:sz="4" w:space="0" w:color="052F61" w:themeColor="accent1"/>
          <w:right w:val="nil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11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F1159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15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Kop1Char">
    <w:name w:val="Kop 1 Char"/>
    <w:basedOn w:val="Standaardalinea-lettertype"/>
    <w:link w:val="Kop1"/>
    <w:uiPriority w:val="9"/>
    <w:rsid w:val="00F115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1159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jstopsomteken">
    <w:name w:val="List Bullet"/>
    <w:basedOn w:val="Standaard"/>
    <w:uiPriority w:val="31"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1592"/>
    <w:pPr>
      <w:ind w:left="720" w:right="720"/>
    </w:pPr>
    <w:rPr>
      <w:b/>
      <w:i/>
      <w:szCs w:val="22"/>
    </w:rPr>
  </w:style>
  <w:style w:type="table" w:styleId="Tabelraster">
    <w:name w:val="Table Grid"/>
    <w:basedOn w:val="Standaardtabe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pPr>
      <w:spacing w:before="240" w:after="180"/>
    </w:pPr>
    <w:rPr>
      <w:b/>
    </w:rPr>
    <w:tblPr>
      <w:tblBorders>
        <w:bottom w:val="single" w:sz="6" w:space="0" w:color="052F61" w:themeColor="accent1"/>
        <w:insideH w:val="single" w:sz="6" w:space="0" w:color="052F61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76DBF4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52F61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52F61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OndertitelChar">
    <w:name w:val="Ondertitel Char"/>
    <w:basedOn w:val="Standaardalinea-lettertype"/>
    <w:link w:val="Ondertitel"/>
    <w:uiPriority w:val="11"/>
    <w:rsid w:val="00F11592"/>
    <w:rPr>
      <w:rFonts w:asciiTheme="majorHAnsi" w:eastAsiaTheme="majorEastAsia" w:hAnsiTheme="majorHAnsi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11592"/>
    <w:rPr>
      <w:rFonts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11592"/>
    <w:rPr>
      <w:rFonts w:cstheme="maj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11592"/>
    <w:rPr>
      <w:rFonts w:asciiTheme="majorHAnsi" w:eastAsiaTheme="majorEastAsia" w:hAnsiTheme="majorHAnsi" w:cstheme="majorBidi"/>
    </w:rPr>
  </w:style>
  <w:style w:type="character" w:styleId="Subtielebenadrukking">
    <w:name w:val="Subtle Emphasis"/>
    <w:uiPriority w:val="19"/>
    <w:qFormat/>
    <w:rsid w:val="00F11592"/>
    <w:rPr>
      <w:i/>
      <w:color w:val="5A5A5A" w:themeColor="text1" w:themeTint="A5"/>
    </w:rPr>
  </w:style>
  <w:style w:type="character" w:styleId="Nadruk">
    <w:name w:val="Emphasis"/>
    <w:basedOn w:val="Standaardalinea-lettertype"/>
    <w:uiPriority w:val="20"/>
    <w:qFormat/>
    <w:rsid w:val="00F11592"/>
    <w:rPr>
      <w:rFonts w:asciiTheme="minorHAnsi" w:hAnsiTheme="minorHAnsi"/>
      <w:b/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F11592"/>
    <w:rPr>
      <w:b/>
      <w:i/>
      <w:sz w:val="24"/>
      <w:szCs w:val="24"/>
      <w:u w:val="single"/>
    </w:rPr>
  </w:style>
  <w:style w:type="character" w:styleId="Zwaar">
    <w:name w:val="Strong"/>
    <w:basedOn w:val="Standaardalinea-lettertype"/>
    <w:uiPriority w:val="22"/>
    <w:qFormat/>
    <w:rsid w:val="00F11592"/>
    <w:rPr>
      <w:b/>
      <w:bCs/>
    </w:rPr>
  </w:style>
  <w:style w:type="character" w:styleId="Subtieleverwijzing">
    <w:name w:val="Subtle Reference"/>
    <w:basedOn w:val="Standaardalinea-lettertype"/>
    <w:uiPriority w:val="31"/>
    <w:qFormat/>
    <w:rsid w:val="00F11592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11592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F11592"/>
    <w:rPr>
      <w:rFonts w:asciiTheme="majorHAnsi" w:eastAsiaTheme="majorEastAsia" w:hAnsiTheme="majorHAnsi"/>
      <w:b/>
      <w:i/>
      <w:sz w:val="24"/>
      <w:szCs w:val="24"/>
    </w:rPr>
  </w:style>
  <w:style w:type="paragraph" w:styleId="Bijschrift">
    <w:name w:val="caption"/>
    <w:basedOn w:val="Standaard"/>
    <w:next w:val="Standaard"/>
    <w:uiPriority w:val="35"/>
    <w:semiHidden/>
    <w:unhideWhenUsed/>
    <w:rsid w:val="00FB431B"/>
    <w:pPr>
      <w:spacing w:after="200"/>
    </w:pPr>
    <w:rPr>
      <w:i/>
      <w:iCs/>
      <w:sz w:val="22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11592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EC0F68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pPr>
      <w:pBdr>
        <w:top w:val="single" w:sz="4" w:space="8" w:color="052F61" w:themeColor="accent1"/>
        <w:left w:val="single" w:sz="4" w:space="31" w:color="052F61" w:themeColor="accent1"/>
        <w:bottom w:val="single" w:sz="4" w:space="8" w:color="052F61" w:themeColor="accent1"/>
        <w:right w:val="single" w:sz="4" w:space="31" w:color="052F61" w:themeColor="accent1"/>
      </w:pBdr>
      <w:shd w:val="clear" w:color="auto" w:fill="052F61" w:themeFill="accent1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FFFFFF" w:themeColor="background1"/>
      <w:shd w:val="clear" w:color="auto" w:fill="052F61" w:themeFill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F11592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F11592"/>
    <w:rPr>
      <w:i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1592"/>
    <w:rPr>
      <w:b/>
      <w:i/>
      <w:sz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1159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jstnummering">
    <w:name w:val="List Number"/>
    <w:basedOn w:val="Standaard"/>
    <w:uiPriority w:val="32"/>
    <w:pPr>
      <w:numPr>
        <w:numId w:val="7"/>
      </w:numPr>
      <w:contextualSpacing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F11592"/>
    <w:rPr>
      <w:rFonts w:cstheme="majorBidi"/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431B"/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B431B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B431B"/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B431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B431B"/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B431B"/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zender">
    <w:name w:val="envelope return"/>
    <w:basedOn w:val="Standaard"/>
    <w:uiPriority w:val="99"/>
    <w:semiHidden/>
    <w:unhideWhenUsed/>
    <w:rsid w:val="00FB431B"/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B431B"/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595959" w:themeColor="text1" w:themeTint="A6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B431B"/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Geenafstand">
    <w:name w:val="No Spacing"/>
    <w:basedOn w:val="Standaard"/>
    <w:link w:val="GeenafstandChar"/>
    <w:uiPriority w:val="1"/>
    <w:qFormat/>
    <w:rsid w:val="00F11592"/>
    <w:rPr>
      <w:szCs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B1081"/>
    <w:rPr>
      <w:sz w:val="24"/>
      <w:szCs w:val="32"/>
    </w:rPr>
  </w:style>
  <w:style w:type="character" w:styleId="Hyperlink">
    <w:name w:val="Hyperlink"/>
    <w:basedOn w:val="Standaardalinea-lettertype"/>
    <w:uiPriority w:val="99"/>
    <w:unhideWhenUsed/>
    <w:rsid w:val="00C17B4E"/>
    <w:rPr>
      <w:color w:val="0D2E4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7B4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17B4E"/>
    <w:rPr>
      <w:color w:val="356A95" w:themeColor="followed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6C52F4"/>
    <w:pPr>
      <w:spacing w:after="100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F11592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11592"/>
    <w:rPr>
      <w:b/>
      <w:bCs/>
      <w:i/>
      <w:iCs/>
      <w:sz w:val="26"/>
      <w:szCs w:val="26"/>
    </w:rPr>
  </w:style>
  <w:style w:type="paragraph" w:styleId="Lijstalinea">
    <w:name w:val="List Paragraph"/>
    <w:basedOn w:val="Standaard"/>
    <w:uiPriority w:val="34"/>
    <w:qFormat/>
    <w:rsid w:val="00F1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Bedrijfsdocument.dotx" TargetMode="Externa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document worden de stappen die benodigd zijn voor het toevoegen van de Voice connector uitgelegd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371FA8-BAF1-412B-BF0D-6B6B4FB3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Bedrijfsdocument.dotx</Template>
  <TotalTime>70</TotalTime>
  <Pages>4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Installatie Voice Connector</vt:lpstr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Installatie Voice Connector</dc:title>
  <dc:subject>Azure Logic Apps</dc:subject>
  <dc:creator>Team Goeieflow</dc:creator>
  <cp:keywords/>
  <dc:description/>
  <cp:lastModifiedBy>Nadia Karimi</cp:lastModifiedBy>
  <cp:revision>8</cp:revision>
  <dcterms:created xsi:type="dcterms:W3CDTF">2018-05-31T08:20:00Z</dcterms:created>
  <dcterms:modified xsi:type="dcterms:W3CDTF">2018-05-31T09:30:00Z</dcterms:modified>
</cp:coreProperties>
</file>